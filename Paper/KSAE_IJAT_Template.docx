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F56" w:rsidRDefault="00652F56">
      <w:pPr>
        <w:pStyle w:val="11"/>
        <w:spacing w:before="567"/>
      </w:pPr>
      <w:r>
        <w:t>T</w:t>
      </w:r>
      <w:r>
        <w:rPr>
          <w:rFonts w:hint="eastAsia"/>
        </w:rPr>
        <w:t>YPE THE TITLE OF THE PAPER</w:t>
      </w:r>
      <w:r>
        <w:t xml:space="preserve"> H</w:t>
      </w:r>
      <w:r>
        <w:rPr>
          <w:rFonts w:hint="eastAsia"/>
        </w:rPr>
        <w:t>ERE</w:t>
      </w:r>
    </w:p>
    <w:p w:rsidR="00652F56" w:rsidRDefault="00652F56">
      <w:pPr>
        <w:pStyle w:val="11"/>
      </w:pPr>
      <w:r>
        <w:t>T</w:t>
      </w:r>
      <w:r>
        <w:rPr>
          <w:rFonts w:hint="eastAsia"/>
        </w:rPr>
        <w:t>YPE THE TITLE OF THE PAPER</w:t>
      </w:r>
      <w:r>
        <w:t xml:space="preserve"> H</w:t>
      </w:r>
      <w:r>
        <w:rPr>
          <w:rFonts w:hint="eastAsia"/>
        </w:rPr>
        <w:t>ERE</w:t>
      </w:r>
    </w:p>
    <w:p w:rsidR="004A72E6" w:rsidRPr="004A72E6" w:rsidRDefault="004A72E6">
      <w:pPr>
        <w:pStyle w:val="11"/>
        <w:rPr>
          <w:color w:val="0000FF"/>
        </w:rPr>
      </w:pPr>
      <w:r w:rsidRPr="004A72E6">
        <w:rPr>
          <w:rFonts w:hint="eastAsia"/>
          <w:color w:val="0000FF"/>
        </w:rPr>
        <w:t>[</w:t>
      </w:r>
      <w:r w:rsidRPr="00EC2A56">
        <w:rPr>
          <w:rFonts w:hint="eastAsia"/>
          <w:color w:val="FF0000"/>
        </w:rPr>
        <w:t>All should have capital letters</w:t>
      </w:r>
      <w:r w:rsidRPr="004A72E6">
        <w:rPr>
          <w:rFonts w:hint="eastAsia"/>
          <w:color w:val="0000FF"/>
        </w:rPr>
        <w:t>, Times New Roman, 15pt]</w:t>
      </w:r>
    </w:p>
    <w:p w:rsidR="004A72E6" w:rsidRPr="00EC2A56" w:rsidRDefault="00465FBC" w:rsidP="00EC2A56">
      <w:pPr>
        <w:pStyle w:val="Author"/>
        <w:rPr>
          <w:b/>
          <w:vertAlign w:val="superscript"/>
        </w:rPr>
      </w:pPr>
      <w:r>
        <w:rPr>
          <w:rFonts w:hint="eastAsia"/>
        </w:rPr>
        <w:t>Gil Dong Hong</w:t>
      </w:r>
      <w:r w:rsidR="004A72E6" w:rsidRPr="004A72E6">
        <w:rPr>
          <w:rFonts w:hint="eastAsia"/>
          <w:vertAlign w:val="superscript"/>
        </w:rPr>
        <w:t>1)</w:t>
      </w:r>
      <w:r w:rsidR="004A72E6">
        <w:rPr>
          <w:rFonts w:hint="eastAsia"/>
        </w:rPr>
        <w:t xml:space="preserve">, </w:t>
      </w:r>
      <w:r>
        <w:rPr>
          <w:rFonts w:hint="eastAsia"/>
        </w:rPr>
        <w:t>Gil Dong Hong</w:t>
      </w:r>
      <w:r>
        <w:rPr>
          <w:rFonts w:hint="eastAsia"/>
          <w:vertAlign w:val="superscript"/>
        </w:rPr>
        <w:t>2</w:t>
      </w:r>
      <w:r w:rsidR="004A72E6" w:rsidRPr="004A72E6">
        <w:rPr>
          <w:rFonts w:hint="eastAsia"/>
          <w:vertAlign w:val="superscript"/>
        </w:rPr>
        <w:t>)*</w:t>
      </w:r>
      <w:r>
        <w:rPr>
          <w:rFonts w:hint="eastAsia"/>
        </w:rPr>
        <w:t xml:space="preserve"> </w:t>
      </w:r>
      <w:r w:rsidR="004A72E6">
        <w:rPr>
          <w:rFonts w:hint="eastAsia"/>
        </w:rPr>
        <w:t xml:space="preserve">and </w:t>
      </w:r>
      <w:r>
        <w:rPr>
          <w:rFonts w:hint="eastAsia"/>
        </w:rPr>
        <w:t>Gil Dong Hong</w:t>
      </w:r>
      <w:r w:rsidR="004A72E6" w:rsidRPr="004A72E6">
        <w:rPr>
          <w:rFonts w:hint="eastAsia"/>
          <w:vertAlign w:val="superscript"/>
        </w:rPr>
        <w:t>3)</w:t>
      </w:r>
      <w:r w:rsidR="004A72E6" w:rsidRPr="004A72E6">
        <w:rPr>
          <w:rFonts w:hint="eastAsia"/>
          <w:b/>
          <w:vertAlign w:val="superscript"/>
        </w:rPr>
        <w:t xml:space="preserve"> </w:t>
      </w:r>
      <w:r w:rsidR="004A72E6" w:rsidRPr="004A72E6">
        <w:rPr>
          <w:rFonts w:hint="eastAsia"/>
          <w:color w:val="0000FF"/>
        </w:rPr>
        <w:t>[</w:t>
      </w:r>
      <w:r w:rsidR="007A2BB2">
        <w:rPr>
          <w:rFonts w:hint="eastAsia"/>
          <w:color w:val="FF0000"/>
        </w:rPr>
        <w:t>Ty</w:t>
      </w:r>
      <w:r w:rsidR="00EC2A56" w:rsidRPr="00EC2A56">
        <w:rPr>
          <w:rFonts w:hint="eastAsia"/>
          <w:color w:val="FF0000"/>
        </w:rPr>
        <w:t>pe the</w:t>
      </w:r>
      <w:r w:rsidR="00B33E60">
        <w:rPr>
          <w:rFonts w:hint="eastAsia"/>
          <w:color w:val="FF0000"/>
        </w:rPr>
        <w:t xml:space="preserve"> Full Name</w:t>
      </w:r>
      <w:r w:rsidR="00EC2A56">
        <w:rPr>
          <w:rFonts w:hint="eastAsia"/>
          <w:color w:val="0000FF"/>
        </w:rPr>
        <w:t xml:space="preserve">, </w:t>
      </w:r>
      <w:r w:rsidR="004A72E6" w:rsidRPr="004A72E6">
        <w:rPr>
          <w:rFonts w:hint="eastAsia"/>
          <w:color w:val="0000FF"/>
        </w:rPr>
        <w:t>Times New Roman, 11pt]</w:t>
      </w:r>
    </w:p>
    <w:p w:rsidR="000742AB" w:rsidRPr="00230736" w:rsidRDefault="000742AB" w:rsidP="000742AB">
      <w:pPr>
        <w:pStyle w:val="Affiliation"/>
        <w:rPr>
          <w:color w:val="FF0000"/>
        </w:rPr>
      </w:pPr>
      <w:proofErr w:type="gramStart"/>
      <w:r w:rsidRPr="000742AB">
        <w:rPr>
          <w:vertAlign w:val="superscript"/>
        </w:rPr>
        <w:t>1)</w:t>
      </w:r>
      <w:r w:rsidRPr="000742AB">
        <w:t>School</w:t>
      </w:r>
      <w:proofErr w:type="gramEnd"/>
      <w:r w:rsidRPr="000742AB">
        <w:t xml:space="preserve"> of Mechanical</w:t>
      </w:r>
      <w:r>
        <w:rPr>
          <w:rFonts w:hint="eastAsia"/>
        </w:rPr>
        <w:t xml:space="preserve">, </w:t>
      </w:r>
      <w:r w:rsidRPr="000742AB">
        <w:t>Aerospace &amp; System Engineering</w:t>
      </w:r>
      <w:r w:rsidR="00A83830" w:rsidRPr="00230736">
        <w:rPr>
          <w:rFonts w:hint="eastAsia"/>
          <w:color w:val="FF0000"/>
        </w:rPr>
        <w:t>(Department)</w:t>
      </w:r>
      <w:r w:rsidRPr="000742AB">
        <w:t>, KAIST</w:t>
      </w:r>
      <w:r w:rsidR="00A83830" w:rsidRPr="00230736">
        <w:rPr>
          <w:rFonts w:hint="eastAsia"/>
          <w:color w:val="FF0000"/>
        </w:rPr>
        <w:t>(School)</w:t>
      </w:r>
      <w:r w:rsidR="00E511DA">
        <w:t>, Daejeon 3</w:t>
      </w:r>
      <w:r w:rsidR="00E511DA">
        <w:rPr>
          <w:rFonts w:hint="eastAsia"/>
        </w:rPr>
        <w:t>4141</w:t>
      </w:r>
      <w:r w:rsidR="00A83830" w:rsidRPr="00230736">
        <w:rPr>
          <w:rFonts w:hint="eastAsia"/>
          <w:color w:val="FF0000"/>
        </w:rPr>
        <w:t>(City, Zip Code)</w:t>
      </w:r>
      <w:r w:rsidRPr="000742AB">
        <w:t>, Korea</w:t>
      </w:r>
      <w:r w:rsidR="00A83830" w:rsidRPr="00230736">
        <w:rPr>
          <w:rFonts w:hint="eastAsia"/>
          <w:color w:val="FF0000"/>
        </w:rPr>
        <w:t>(Nation)</w:t>
      </w:r>
    </w:p>
    <w:p w:rsidR="000742AB" w:rsidRPr="00230736" w:rsidRDefault="000742AB" w:rsidP="000742AB">
      <w:pPr>
        <w:pStyle w:val="Affiliation"/>
        <w:rPr>
          <w:color w:val="FF0000"/>
        </w:rPr>
      </w:pPr>
      <w:proofErr w:type="gramStart"/>
      <w:r w:rsidRPr="000742AB">
        <w:rPr>
          <w:vertAlign w:val="superscript"/>
        </w:rPr>
        <w:t>2)</w:t>
      </w:r>
      <w:r w:rsidRPr="000742AB">
        <w:t>Modeling</w:t>
      </w:r>
      <w:proofErr w:type="gramEnd"/>
      <w:r w:rsidRPr="000742AB">
        <w:t xml:space="preserve"> and Forming Technology R&amp;D Group</w:t>
      </w:r>
      <w:r w:rsidR="00A83830" w:rsidRPr="00230736">
        <w:rPr>
          <w:rFonts w:hint="eastAsia"/>
          <w:color w:val="FF0000"/>
        </w:rPr>
        <w:t>(Department)</w:t>
      </w:r>
      <w:r w:rsidRPr="000742AB">
        <w:t>, KITECH</w:t>
      </w:r>
      <w:r w:rsidR="00A83830" w:rsidRPr="00230736">
        <w:rPr>
          <w:rFonts w:hint="eastAsia"/>
          <w:color w:val="FF0000"/>
        </w:rPr>
        <w:t>(</w:t>
      </w:r>
      <w:r w:rsidR="00A83830" w:rsidRPr="00230736">
        <w:rPr>
          <w:color w:val="FF0000"/>
        </w:rPr>
        <w:t>Affiliation</w:t>
      </w:r>
      <w:r w:rsidR="00A83830" w:rsidRPr="00230736">
        <w:rPr>
          <w:rFonts w:hint="eastAsia"/>
          <w:color w:val="FF0000"/>
        </w:rPr>
        <w:t>)</w:t>
      </w:r>
      <w:r w:rsidRPr="000742AB">
        <w:t xml:space="preserve">, 156 </w:t>
      </w:r>
      <w:proofErr w:type="spellStart"/>
      <w:r w:rsidRPr="000742AB">
        <w:t>Gaetbe</w:t>
      </w:r>
      <w:r w:rsidR="008544A9">
        <w:t>lo-ro</w:t>
      </w:r>
      <w:proofErr w:type="spellEnd"/>
      <w:r w:rsidR="008544A9">
        <w:t xml:space="preserve">, </w:t>
      </w:r>
      <w:proofErr w:type="spellStart"/>
      <w:r w:rsidR="008544A9">
        <w:t>Yeonsu-gu</w:t>
      </w:r>
      <w:proofErr w:type="spellEnd"/>
      <w:r w:rsidR="008544A9">
        <w:t xml:space="preserve">, Incheon </w:t>
      </w:r>
      <w:r w:rsidR="008544A9">
        <w:rPr>
          <w:rFonts w:hint="eastAsia"/>
        </w:rPr>
        <w:t>21999</w:t>
      </w:r>
      <w:r w:rsidR="00A83830" w:rsidRPr="00230736">
        <w:rPr>
          <w:rFonts w:hint="eastAsia"/>
          <w:color w:val="FF0000"/>
        </w:rPr>
        <w:t>(</w:t>
      </w:r>
      <w:r w:rsidR="00A83830" w:rsidRPr="00230736">
        <w:rPr>
          <w:rFonts w:hint="eastAsia"/>
          <w:color w:val="FF0000"/>
          <w:lang w:val="en"/>
        </w:rPr>
        <w:t>Detail Address)</w:t>
      </w:r>
      <w:r w:rsidRPr="000742AB">
        <w:t>, Korea</w:t>
      </w:r>
      <w:r w:rsidR="00A83830" w:rsidRPr="00230736">
        <w:rPr>
          <w:rFonts w:hint="eastAsia"/>
          <w:color w:val="FF0000"/>
        </w:rPr>
        <w:t>(Nation)</w:t>
      </w:r>
    </w:p>
    <w:p w:rsidR="00230736" w:rsidRPr="00230736" w:rsidRDefault="000742AB" w:rsidP="00230736">
      <w:pPr>
        <w:pStyle w:val="Affiliation"/>
        <w:rPr>
          <w:color w:val="0000FF"/>
        </w:rPr>
      </w:pPr>
      <w:proofErr w:type="gramStart"/>
      <w:r w:rsidRPr="000742AB">
        <w:rPr>
          <w:vertAlign w:val="superscript"/>
        </w:rPr>
        <w:t>3)</w:t>
      </w:r>
      <w:r w:rsidRPr="000742AB">
        <w:t>POSCO</w:t>
      </w:r>
      <w:proofErr w:type="gramEnd"/>
      <w:r w:rsidRPr="000742AB">
        <w:t xml:space="preserve"> Global R&amp;D Center</w:t>
      </w:r>
      <w:r w:rsidR="00230736" w:rsidRPr="00230736">
        <w:rPr>
          <w:rFonts w:hint="eastAsia"/>
          <w:color w:val="FF0000"/>
        </w:rPr>
        <w:t>(</w:t>
      </w:r>
      <w:r w:rsidR="00230736" w:rsidRPr="00230736">
        <w:rPr>
          <w:color w:val="FF0000"/>
        </w:rPr>
        <w:t>Affiliation</w:t>
      </w:r>
      <w:r w:rsidR="00230736" w:rsidRPr="00230736">
        <w:rPr>
          <w:rFonts w:hint="eastAsia"/>
          <w:color w:val="FF0000"/>
        </w:rPr>
        <w:t>)</w:t>
      </w:r>
      <w:r w:rsidRPr="000742AB">
        <w:t xml:space="preserve">, </w:t>
      </w:r>
      <w:r w:rsidR="008544A9">
        <w:t>100</w:t>
      </w:r>
      <w:r w:rsidR="008544A9">
        <w:rPr>
          <w:rFonts w:hint="eastAsia"/>
        </w:rPr>
        <w:t xml:space="preserve"> </w:t>
      </w:r>
      <w:proofErr w:type="spellStart"/>
      <w:r w:rsidR="008544A9" w:rsidRPr="008544A9">
        <w:t>Songdogwahak-ro</w:t>
      </w:r>
      <w:proofErr w:type="spellEnd"/>
      <w:r w:rsidR="00A07448">
        <w:t xml:space="preserve">, </w:t>
      </w:r>
      <w:proofErr w:type="spellStart"/>
      <w:r w:rsidR="00A07448">
        <w:t>Yeonsu-gu</w:t>
      </w:r>
      <w:proofErr w:type="spellEnd"/>
      <w:r w:rsidR="00A07448">
        <w:t xml:space="preserve">, Incheon </w:t>
      </w:r>
      <w:r w:rsidR="00A07448" w:rsidRPr="00A07448">
        <w:t>21985</w:t>
      </w:r>
      <w:r w:rsidR="00230736" w:rsidRPr="00230736">
        <w:rPr>
          <w:rFonts w:hint="eastAsia"/>
          <w:color w:val="FF0000"/>
        </w:rPr>
        <w:t>(</w:t>
      </w:r>
      <w:r w:rsidR="00230736" w:rsidRPr="00230736">
        <w:rPr>
          <w:rFonts w:hint="eastAsia"/>
          <w:color w:val="FF0000"/>
          <w:lang w:val="en"/>
        </w:rPr>
        <w:t>Detail Address)</w:t>
      </w:r>
      <w:r w:rsidRPr="000742AB">
        <w:t>, Korea</w:t>
      </w:r>
      <w:r w:rsidR="00230736" w:rsidRPr="00230736">
        <w:rPr>
          <w:rFonts w:hint="eastAsia"/>
          <w:color w:val="FF0000"/>
        </w:rPr>
        <w:t>(Nation)</w:t>
      </w:r>
      <w:r w:rsidR="00230736">
        <w:rPr>
          <w:rFonts w:hint="eastAsia"/>
          <w:color w:val="0000FF"/>
        </w:rPr>
        <w:t xml:space="preserve"> [Times New Roman, 10pt</w:t>
      </w:r>
      <w:r w:rsidR="00230736">
        <w:rPr>
          <w:color w:val="0000FF"/>
        </w:rPr>
        <w:t>]</w:t>
      </w:r>
    </w:p>
    <w:p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rsidR="00652F56" w:rsidRDefault="00652F56">
      <w:pPr>
        <w:pStyle w:val="Abstract"/>
      </w:pPr>
      <w:proofErr w:type="gramStart"/>
      <w:r>
        <w:rPr>
          <w:rFonts w:hint="eastAsia"/>
          <w:b/>
        </w:rPr>
        <w:t>ABSTRACT</w:t>
      </w:r>
      <w:r>
        <w:rPr>
          <w:rFonts w:hint="eastAsia"/>
          <w:b/>
        </w:rPr>
        <w:sym w:font="Symbol" w:char="F02D"/>
      </w:r>
      <w:r w:rsidR="007A2BB2">
        <w:rPr>
          <w:rFonts w:hint="eastAsia"/>
        </w:rPr>
        <w:t>Type the abstract here.</w:t>
      </w:r>
      <w:proofErr w:type="gramEnd"/>
      <w:r w:rsidR="007A2BB2">
        <w:rPr>
          <w:rFonts w:hint="eastAsia"/>
        </w:rPr>
        <w:t xml:space="preserv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rsidR="00652F56" w:rsidRDefault="00652F56">
      <w:pPr>
        <w:pStyle w:val="Abstract"/>
      </w:pPr>
    </w:p>
    <w:p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rsidR="00F90917" w:rsidRPr="00B33E60" w:rsidRDefault="00F90917" w:rsidP="00F90917">
      <w:pPr>
        <w:pStyle w:val="Abstract"/>
        <w:ind w:left="0"/>
        <w:sectPr w:rsidR="00F90917" w:rsidRPr="00B33E60" w:rsidSect="00CD2EE4">
          <w:headerReference w:type="default" r:id="rId9"/>
          <w:pgSz w:w="11907" w:h="16840" w:code="9"/>
          <w:pgMar w:top="964" w:right="1134" w:bottom="1701" w:left="1134" w:header="1814" w:footer="0" w:gutter="0"/>
          <w:cols w:space="720"/>
          <w:docGrid w:linePitch="271"/>
        </w:sectPr>
      </w:pPr>
    </w:p>
    <w:p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lastRenderedPageBreak/>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rsidR="009642B3" w:rsidRPr="00666AD0" w:rsidRDefault="00E10B4D" w:rsidP="009642B3">
      <w:pPr>
        <w:pStyle w:val="SectionTitle"/>
        <w:spacing w:before="0"/>
        <w:rPr>
          <w:sz w:val="20"/>
        </w:rPr>
      </w:pPr>
      <w:r w:rsidRPr="00666AD0">
        <w:rPr>
          <w:rFonts w:hint="eastAsia"/>
          <w:sz w:val="20"/>
        </w:rPr>
        <w:t xml:space="preserve">nomenclature </w:t>
      </w:r>
    </w:p>
    <w:p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rsidR="007A2BB2" w:rsidRDefault="007A2BB2" w:rsidP="008D5113">
      <w:pPr>
        <w:pStyle w:val="SectionTitle"/>
        <w:spacing w:before="0" w:after="0"/>
      </w:pPr>
    </w:p>
    <w:p w:rsidR="008D5113" w:rsidRPr="00666AD0" w:rsidRDefault="009642B3" w:rsidP="008D5113">
      <w:pPr>
        <w:pStyle w:val="SectionTitle"/>
        <w:spacing w:before="0" w:after="0"/>
        <w:rPr>
          <w:sz w:val="20"/>
        </w:rPr>
      </w:pPr>
      <w:r w:rsidRPr="00666AD0">
        <w:rPr>
          <w:rFonts w:hint="eastAsia"/>
          <w:sz w:val="20"/>
        </w:rPr>
        <w:t>subscripts</w:t>
      </w:r>
    </w:p>
    <w:p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rsidTr="002266C1">
        <w:trPr>
          <w:trHeight w:val="725"/>
        </w:trPr>
        <w:tc>
          <w:tcPr>
            <w:tcW w:w="4700" w:type="dxa"/>
          </w:tcPr>
          <w:p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rsidTr="008D5113">
        <w:trPr>
          <w:trHeight w:val="50"/>
        </w:trPr>
        <w:tc>
          <w:tcPr>
            <w:tcW w:w="4700" w:type="dxa"/>
          </w:tcPr>
          <w:p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lastRenderedPageBreak/>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rsidR="00652F56" w:rsidRDefault="00652F56">
      <w:pPr>
        <w:pStyle w:val="Body"/>
        <w:ind w:firstLine="0"/>
      </w:pPr>
      <w:r>
        <w:t xml:space="preserve">The “body” text portion should be organized using styles named Body. </w:t>
      </w:r>
      <w:r>
        <w:rPr>
          <w:rFonts w:hint="eastAsia"/>
        </w:rPr>
        <w:t xml:space="preserve">The first paragraph of the section should not be indented. Type the contents of the section here. Type </w:t>
      </w:r>
      <w:r>
        <w:rPr>
          <w:rFonts w:hint="eastAsia"/>
        </w:rPr>
        <w:lastRenderedPageBreak/>
        <w:t>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Type the contents of the section here. Type 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rsidR="00652F56" w:rsidRDefault="00652F56">
      <w:pPr>
        <w:pStyle w:val="Body"/>
      </w:pPr>
    </w:p>
    <w:p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rsidR="00652F56" w:rsidRDefault="00652F56">
      <w:pPr>
        <w:pStyle w:val="SubHeading"/>
      </w:pPr>
    </w:p>
    <w:p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rsidR="00652F56" w:rsidRDefault="00652F56">
      <w:pPr>
        <w:pStyle w:val="Body"/>
      </w:pPr>
    </w:p>
    <w:p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rsidR="00652F56" w:rsidRDefault="00652F56">
      <w:pPr>
        <w:pStyle w:val="Body"/>
      </w:pPr>
    </w:p>
    <w:p w:rsidR="00652F56" w:rsidRDefault="00652F56">
      <w:pPr>
        <w:pStyle w:val="Body"/>
        <w:ind w:firstLine="0"/>
      </w:pPr>
      <w:r>
        <w:rPr>
          <w:rFonts w:hint="eastAsia"/>
        </w:rPr>
        <w:t>This is an example of the figure.</w:t>
      </w:r>
    </w:p>
    <w:p w:rsidR="00652F56" w:rsidRDefault="00652F56">
      <w:pPr>
        <w:pStyle w:val="Body"/>
        <w:ind w:firstLine="0"/>
      </w:pPr>
    </w:p>
    <w:p w:rsidR="009C64DE" w:rsidRDefault="00652F56">
      <w:pPr>
        <w:pStyle w:val="Body"/>
        <w:ind w:firstLine="0"/>
        <w:rPr>
          <w:noProof/>
        </w:rPr>
      </w:pPr>
      <w:r>
        <w:rPr>
          <w:noProof/>
        </w:rPr>
        <w:object w:dxaOrig="7438"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159.05pt" o:ole="" fillcolor="window">
            <v:imagedata r:id="rId10" o:title="" cropright="3114f"/>
          </v:shape>
          <o:OLEObject Type="Embed" ProgID="Origin50.Graph" ShapeID="_x0000_i1025" DrawAspect="Content" ObjectID="_1673352328" r:id="rId11"/>
        </w:object>
      </w:r>
    </w:p>
    <w:p w:rsidR="00465FBC" w:rsidRDefault="00652F56" w:rsidP="00666AD0">
      <w:pPr>
        <w:pStyle w:val="Body"/>
        <w:ind w:firstLine="0"/>
        <w:rPr>
          <w:color w:val="0000FF"/>
        </w:rPr>
      </w:pPr>
      <w:proofErr w:type="gramStart"/>
      <w:r>
        <w:t>Fig</w:t>
      </w:r>
      <w:r>
        <w:rPr>
          <w:rFonts w:hint="eastAsia"/>
        </w:rPr>
        <w:t>ure</w:t>
      </w:r>
      <w:r>
        <w:t xml:space="preserve"> </w:t>
      </w:r>
      <w:r>
        <w:rPr>
          <w:rFonts w:hint="eastAsia"/>
        </w:rPr>
        <w:t>1.</w:t>
      </w:r>
      <w:proofErr w:type="gramEnd"/>
      <w:r>
        <w:rPr>
          <w:rFonts w:hint="eastAsia"/>
        </w:rPr>
        <w:t xml:space="preserve">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w:t>
      </w:r>
      <w:proofErr w:type="gramStart"/>
      <w:r w:rsidR="00236912" w:rsidRPr="00E77BE2">
        <w:rPr>
          <w:rFonts w:hint="eastAsia"/>
          <w:color w:val="FF0000"/>
        </w:rPr>
        <w:t>sentence,</w:t>
      </w:r>
      <w:proofErr w:type="gramEnd"/>
      <w:r w:rsidR="00236912" w:rsidRPr="00E77BE2">
        <w:rPr>
          <w:rFonts w:hint="eastAsia"/>
          <w:color w:val="FF0000"/>
        </w:rPr>
        <w:t xml:space="preserv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rPr>
          <w:color w:val="0000FF"/>
        </w:rPr>
      </w:pPr>
    </w:p>
    <w:p w:rsidR="00666AD0" w:rsidRDefault="00666AD0" w:rsidP="00666AD0">
      <w:pPr>
        <w:pStyle w:val="Body"/>
        <w:ind w:firstLine="0"/>
      </w:pPr>
    </w:p>
    <w:p w:rsidR="00652F56" w:rsidRDefault="00652F56" w:rsidP="008D5113">
      <w:pPr>
        <w:pStyle w:val="Body"/>
        <w:spacing w:before="240"/>
        <w:ind w:firstLine="0"/>
      </w:pPr>
      <w:r>
        <w:rPr>
          <w:rFonts w:hint="eastAsia"/>
        </w:rPr>
        <w:t>This is an example of the table.</w:t>
      </w:r>
    </w:p>
    <w:p w:rsidR="00652F56" w:rsidRDefault="00652F56">
      <w:pPr>
        <w:pStyle w:val="Body"/>
        <w:ind w:firstLine="0"/>
      </w:pPr>
    </w:p>
    <w:p w:rsidR="00652F56" w:rsidRDefault="00652F56">
      <w:pPr>
        <w:pStyle w:val="12"/>
      </w:pPr>
      <w:proofErr w:type="gramStart"/>
      <w:r>
        <w:lastRenderedPageBreak/>
        <w:t>Table</w:t>
      </w:r>
      <w:r>
        <w:rPr>
          <w:rFonts w:hint="eastAsia"/>
        </w:rPr>
        <w:t xml:space="preserve"> 1.</w:t>
      </w:r>
      <w:proofErr w:type="gramEnd"/>
      <w:r>
        <w:rPr>
          <w:rFonts w:hint="eastAsia"/>
        </w:rPr>
        <w:t xml:space="preserve">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w:t>
      </w:r>
      <w:proofErr w:type="gramStart"/>
      <w:r w:rsidR="00236912" w:rsidRPr="00EA37A9">
        <w:rPr>
          <w:rFonts w:hint="eastAsia"/>
          <w:color w:val="FF0000"/>
        </w:rPr>
        <w:t>sentence,</w:t>
      </w:r>
      <w:proofErr w:type="gramEnd"/>
      <w:r w:rsidR="00236912" w:rsidRPr="00EA37A9">
        <w:rPr>
          <w:rFonts w:hint="eastAsia"/>
          <w:color w:val="FF0000"/>
        </w:rPr>
        <w:t xml:space="preserv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rsidTr="00332067">
        <w:trPr>
          <w:trHeight w:val="405"/>
        </w:trPr>
        <w:tc>
          <w:tcPr>
            <w:tcW w:w="727" w:type="dxa"/>
            <w:tcBorders>
              <w:top w:val="single" w:sz="12" w:space="0" w:color="000000"/>
              <w:bottom w:val="single" w:sz="6" w:space="0" w:color="000000"/>
            </w:tcBorders>
            <w:vAlign w:val="center"/>
          </w:tcPr>
          <w:p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A</w:t>
            </w:r>
          </w:p>
          <w:p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B</w:t>
            </w:r>
          </w:p>
          <w:p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rsidR="00332067" w:rsidRDefault="00332067" w:rsidP="00465FBC">
            <w:pPr>
              <w:pStyle w:val="Body"/>
              <w:snapToGrid w:val="0"/>
              <w:ind w:firstLine="0"/>
              <w:jc w:val="center"/>
              <w:rPr>
                <w:sz w:val="14"/>
              </w:rPr>
            </w:pPr>
            <w:r>
              <w:rPr>
                <w:rFonts w:hint="eastAsia"/>
                <w:sz w:val="14"/>
              </w:rPr>
              <w:t>M</w:t>
            </w:r>
          </w:p>
        </w:tc>
      </w:tr>
      <w:tr w:rsidR="00332067" w:rsidTr="00332067">
        <w:trPr>
          <w:cantSplit/>
          <w:trHeight w:val="448"/>
        </w:trPr>
        <w:tc>
          <w:tcPr>
            <w:tcW w:w="727"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0.31</w:t>
            </w:r>
          </w:p>
        </w:tc>
      </w:tr>
      <w:tr w:rsidR="00332067" w:rsidTr="00332067">
        <w:trPr>
          <w:cantSplit/>
          <w:trHeight w:val="448"/>
        </w:trPr>
        <w:tc>
          <w:tcPr>
            <w:tcW w:w="727"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rsidR="00332067" w:rsidRDefault="00332067" w:rsidP="00465FBC">
            <w:pPr>
              <w:pStyle w:val="Body"/>
              <w:snapToGrid w:val="0"/>
              <w:ind w:firstLine="0"/>
              <w:rPr>
                <w:sz w:val="14"/>
              </w:rPr>
            </w:pPr>
            <w:r>
              <w:rPr>
                <w:rFonts w:hint="eastAsia"/>
                <w:sz w:val="14"/>
              </w:rPr>
              <w:t>0.55</w:t>
            </w:r>
          </w:p>
        </w:tc>
      </w:tr>
      <w:tr w:rsidR="00332067" w:rsidTr="00332067">
        <w:trPr>
          <w:cantSplit/>
          <w:trHeight w:val="448"/>
        </w:trPr>
        <w:tc>
          <w:tcPr>
            <w:tcW w:w="727"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rsidR="00332067" w:rsidRDefault="00332067" w:rsidP="00332067">
            <w:pPr>
              <w:pStyle w:val="Body"/>
              <w:snapToGrid w:val="0"/>
              <w:jc w:val="center"/>
              <w:rPr>
                <w:sz w:val="14"/>
              </w:rPr>
            </w:pPr>
          </w:p>
        </w:tc>
      </w:tr>
    </w:tbl>
    <w:p w:rsidR="00652F56" w:rsidRDefault="00652F56">
      <w:pPr>
        <w:pStyle w:val="SubHeading"/>
      </w:pPr>
    </w:p>
    <w:p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rsidR="00652F56" w:rsidRDefault="00652F56">
      <w:pPr>
        <w:pStyle w:val="SubHeading"/>
      </w:pPr>
    </w:p>
    <w:p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rsidR="00652F56" w:rsidRDefault="00652F56">
      <w:pPr>
        <w:pStyle w:val="SubHeading"/>
      </w:pPr>
    </w:p>
    <w:p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rsidR="00652F56" w:rsidRDefault="00652F56">
      <w:pPr>
        <w:pStyle w:val="Body"/>
        <w:ind w:firstLine="0"/>
      </w:pPr>
      <w:r>
        <w:rPr>
          <w:rFonts w:hint="eastAsia"/>
        </w:rPr>
        <w:t>This is an example of the equation.</w:t>
      </w:r>
    </w:p>
    <w:p w:rsidR="00652F56" w:rsidRDefault="00652F56">
      <w:pPr>
        <w:pStyle w:val="Body"/>
        <w:ind w:firstLine="0"/>
      </w:pPr>
    </w:p>
    <w:p w:rsidR="00652F56" w:rsidRDefault="00652F56">
      <w:pPr>
        <w:pStyle w:val="Equation"/>
      </w:pPr>
      <w:r>
        <w:rPr>
          <w:position w:val="-10"/>
        </w:rPr>
        <w:object w:dxaOrig="820" w:dyaOrig="360">
          <v:shape id="_x0000_i1026" type="#_x0000_t75" style="width:41.35pt;height:18.25pt" o:ole="" fillcolor="window">
            <v:imagedata r:id="rId12" o:title=""/>
          </v:shape>
          <o:OLEObject Type="Embed" ProgID="Equation.3" ShapeID="_x0000_i1026" DrawAspect="Content" ObjectID="_1673352329" r:id="rId13"/>
        </w:object>
      </w:r>
      <w:r>
        <w:rPr>
          <w:rFonts w:hint="eastAsia"/>
        </w:rPr>
        <w:tab/>
        <w:t xml:space="preserve"> </w:t>
      </w:r>
      <w:r>
        <w:rPr>
          <w:rFonts w:hint="eastAsia"/>
        </w:rPr>
        <w:tab/>
        <w:t xml:space="preserve">                                          (1)</w:t>
      </w:r>
    </w:p>
    <w:p w:rsidR="00652F56" w:rsidRDefault="00652F56">
      <w:pPr>
        <w:pStyle w:val="Body"/>
        <w:ind w:firstLine="0"/>
      </w:pPr>
    </w:p>
    <w:p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rsidR="00C7064D" w:rsidRDefault="00C7064D">
      <w:pPr>
        <w:pStyle w:val="Equation"/>
      </w:pPr>
    </w:p>
    <w:p w:rsidR="00A913C2" w:rsidRDefault="00C7064D">
      <w:pPr>
        <w:pStyle w:val="Equation"/>
      </w:pPr>
      <w:r>
        <w:rPr>
          <w:position w:val="-28"/>
        </w:rPr>
        <w:object w:dxaOrig="1579" w:dyaOrig="639">
          <v:shape id="_x0000_i1027" type="#_x0000_t75" style="width:79pt;height:31.7pt" o:ole="" fillcolor="window">
            <v:imagedata r:id="rId14" o:title=""/>
          </v:shape>
          <o:OLEObject Type="Embed" ProgID="Equation.3" ShapeID="_x0000_i1027" DrawAspect="Content" ObjectID="_1673352330" r:id="rId15"/>
        </w:object>
      </w:r>
      <w:r>
        <w:rPr>
          <w:rFonts w:hint="eastAsia"/>
        </w:rPr>
        <w:tab/>
        <w:t xml:space="preserve"> </w:t>
      </w:r>
      <w:r>
        <w:rPr>
          <w:rFonts w:hint="eastAsia"/>
        </w:rPr>
        <w:tab/>
        <w:t xml:space="preserve">                            (2)</w:t>
      </w:r>
    </w:p>
    <w:p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rsidR="00C7064D" w:rsidRDefault="00C7064D" w:rsidP="00C7064D">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w:t>
      </w:r>
      <w:r>
        <w:rPr>
          <w:rFonts w:hint="eastAsia"/>
        </w:rPr>
        <w:lastRenderedPageBreak/>
        <w:t>of the section here. Type the</w:t>
      </w:r>
      <w:r w:rsidR="00465FBC">
        <w:rPr>
          <w:rFonts w:hint="eastAsia"/>
        </w:rPr>
        <w:t xml:space="preserve"> contents of the section here. </w:t>
      </w:r>
      <w:r>
        <w:rPr>
          <w:rFonts w:hint="eastAsia"/>
        </w:rPr>
        <w:t xml:space="preserve">Type the contents of the section here. </w:t>
      </w:r>
    </w:p>
    <w:p w:rsidR="00C7064D" w:rsidRDefault="00C7064D" w:rsidP="00C7064D">
      <w:pPr>
        <w:pStyle w:val="Body"/>
        <w:ind w:firstLine="0"/>
      </w:pPr>
    </w:p>
    <w:p w:rsidR="00C7064D" w:rsidRDefault="00C7064D" w:rsidP="00C7064D">
      <w:pPr>
        <w:pStyle w:val="Equation"/>
      </w:pPr>
      <w:r>
        <w:rPr>
          <w:position w:val="-18"/>
        </w:rPr>
        <w:object w:dxaOrig="1400" w:dyaOrig="480">
          <v:shape id="_x0000_i1028" type="#_x0000_t75" style="width:70.4pt;height:23.65pt" o:ole="" fillcolor="window">
            <v:imagedata r:id="rId16" o:title=""/>
          </v:shape>
          <o:OLEObject Type="Embed" ProgID="Equation.3" ShapeID="_x0000_i1028" DrawAspect="Content" ObjectID="_1673352331" r:id="rId17"/>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rsidR="00C7064D" w:rsidRDefault="00C7064D" w:rsidP="00C7064D">
      <w:pPr>
        <w:pStyle w:val="Body"/>
        <w:snapToGrid w:val="0"/>
        <w:ind w:firstLine="720"/>
      </w:pPr>
    </w:p>
    <w:p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rsidR="00C7064D" w:rsidRDefault="00C7064D" w:rsidP="00C7064D">
      <w:pPr>
        <w:pStyle w:val="Body"/>
        <w:ind w:firstLine="0"/>
        <w:rPr>
          <w:b/>
        </w:rPr>
      </w:pPr>
    </w:p>
    <w:p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rsidR="00C7064D" w:rsidRDefault="00C7064D" w:rsidP="00C7064D">
      <w:pPr>
        <w:pStyle w:val="SubHeading"/>
      </w:pPr>
    </w:p>
    <w:p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rsidR="00C7064D" w:rsidRPr="000B7BAF" w:rsidRDefault="00C7064D" w:rsidP="00C7064D">
      <w:pPr>
        <w:pStyle w:val="Body"/>
        <w:ind w:firstLine="0"/>
      </w:pPr>
    </w:p>
    <w:p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rsidR="00C7064D" w:rsidRPr="000B7BAF" w:rsidRDefault="00C7064D" w:rsidP="00C7064D">
      <w:pPr>
        <w:pStyle w:val="SubHeading"/>
      </w:pPr>
    </w:p>
    <w:p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rsidR="00C7064D" w:rsidRPr="000B7BAF" w:rsidRDefault="00C7064D" w:rsidP="00C7064D">
      <w:pPr>
        <w:pStyle w:val="SubHeading"/>
      </w:pPr>
    </w:p>
    <w:p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rsidR="00C7064D" w:rsidRDefault="00C7064D">
      <w:pPr>
        <w:pStyle w:val="Equation"/>
      </w:pPr>
    </w:p>
    <w:p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rsidR="00C7064D" w:rsidRDefault="00C7064D" w:rsidP="00C7064D">
      <w:pPr>
        <w:pStyle w:val="Body"/>
        <w:ind w:firstLine="0"/>
      </w:pPr>
    </w:p>
    <w:p w:rsidR="00C7064D" w:rsidRDefault="00C7064D" w:rsidP="00C7064D">
      <w:pPr>
        <w:pStyle w:val="Equation"/>
      </w:pPr>
      <w:r>
        <w:rPr>
          <w:position w:val="-26"/>
        </w:rPr>
        <w:object w:dxaOrig="1460" w:dyaOrig="600">
          <v:shape id="_x0000_i1029" type="#_x0000_t75" style="width:73.05pt;height:30.1pt" o:ole="" fillcolor="window">
            <v:imagedata r:id="rId18" o:title=""/>
          </v:shape>
          <o:OLEObject Type="Embed" ProgID="Equation.3" ShapeID="_x0000_i1029" DrawAspect="Content" ObjectID="_1673352332" r:id="rId19"/>
        </w:object>
      </w:r>
      <w:r>
        <w:rPr>
          <w:rFonts w:hint="eastAsia"/>
        </w:rPr>
        <w:tab/>
      </w:r>
      <w:r>
        <w:rPr>
          <w:rFonts w:hint="eastAsia"/>
        </w:rPr>
        <w:tab/>
      </w:r>
      <w:r>
        <w:rPr>
          <w:rFonts w:hint="eastAsia"/>
        </w:rPr>
        <w:tab/>
        <w:t xml:space="preserve">              </w:t>
      </w:r>
      <w:r>
        <w:t>(</w:t>
      </w:r>
      <w:r>
        <w:rPr>
          <w:rFonts w:hint="eastAsia"/>
        </w:rPr>
        <w:t>4</w:t>
      </w:r>
      <w:r>
        <w:t>)</w:t>
      </w:r>
    </w:p>
    <w:p w:rsidR="00C7064D" w:rsidRDefault="00C7064D" w:rsidP="00C7064D">
      <w:pPr>
        <w:pStyle w:val="Body"/>
        <w:ind w:firstLine="0"/>
      </w:pPr>
    </w:p>
    <w:p w:rsidR="00C7064D" w:rsidRDefault="00C7064D" w:rsidP="00FC45AE">
      <w:pPr>
        <w:pStyle w:val="Body"/>
        <w:ind w:firstLineChars="100" w:firstLine="200"/>
      </w:pPr>
      <w:r>
        <w:rPr>
          <w:rFonts w:hint="eastAsia"/>
        </w:rPr>
        <w:lastRenderedPageBreak/>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rsidR="00C7064D" w:rsidRDefault="00C7064D" w:rsidP="00C7064D">
      <w:pPr>
        <w:pStyle w:val="Body"/>
        <w:ind w:firstLine="0"/>
      </w:pPr>
    </w:p>
    <w:p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rsidR="00C7064D" w:rsidRPr="000B7BAF" w:rsidRDefault="00C7064D" w:rsidP="00C7064D">
      <w:pPr>
        <w:pStyle w:val="SubHeading"/>
      </w:pPr>
    </w:p>
    <w:p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rsidR="00C7064D" w:rsidRPr="00666AD0" w:rsidRDefault="00C7064D" w:rsidP="00C7064D">
      <w:pPr>
        <w:pStyle w:val="SectionTitle"/>
        <w:rPr>
          <w:sz w:val="20"/>
        </w:rPr>
      </w:pPr>
      <w:r w:rsidRPr="00666AD0">
        <w:rPr>
          <w:rFonts w:hint="eastAsia"/>
          <w:sz w:val="20"/>
        </w:rPr>
        <w:t>5. CONCLUSION</w:t>
      </w:r>
    </w:p>
    <w:p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rsidR="00C7064D" w:rsidRDefault="00C7064D" w:rsidP="00C7064D">
      <w:pPr>
        <w:pStyle w:val="Body"/>
        <w:rPr>
          <w:b/>
        </w:rPr>
      </w:pPr>
    </w:p>
    <w:p w:rsidR="00C7064D" w:rsidRDefault="00C7064D" w:rsidP="00C7064D">
      <w:pPr>
        <w:pStyle w:val="Acknowledgement"/>
      </w:pPr>
      <w:r>
        <w:rPr>
          <w:rFonts w:hint="eastAsia"/>
          <w:b/>
        </w:rPr>
        <w:t>ACKNOWLEDGEMENT</w:t>
      </w:r>
      <w:r>
        <w:rPr>
          <w:rFonts w:hint="eastAsia"/>
          <w:b/>
        </w:rPr>
        <w:sym w:font="Symbol" w:char="F02D"/>
      </w:r>
      <w:r>
        <w:rPr>
          <w:rFonts w:hint="eastAsia"/>
        </w:rPr>
        <w:t>Type the acknowledgement here. Type the acknowledgement here.</w:t>
      </w:r>
      <w:r w:rsidR="00BC5C6C">
        <w:rPr>
          <w:rFonts w:hint="eastAsia"/>
        </w:rPr>
        <w:t xml:space="preserve"> Type the acknowledgement here. </w:t>
      </w:r>
      <w:r>
        <w:rPr>
          <w:rFonts w:hint="eastAsia"/>
        </w:rPr>
        <w:t>Type the acknowledgement here.</w:t>
      </w:r>
      <w:r w:rsidR="00BC5C6C">
        <w:rPr>
          <w:rFonts w:hint="eastAsia"/>
        </w:rPr>
        <w:t xml:space="preserve"> </w:t>
      </w:r>
      <w:r>
        <w:rPr>
          <w:rFonts w:hint="eastAsia"/>
        </w:rPr>
        <w:t xml:space="preserve">Type the acknowledgement here. Type the acknowledgement here. Type the acknowledgement here. Type the acknowledgement here. </w:t>
      </w:r>
      <w:r w:rsidR="002266C1">
        <w:rPr>
          <w:rFonts w:hint="eastAsia"/>
        </w:rPr>
        <w:t>Type the acknowledgement here.</w:t>
      </w:r>
      <w:r w:rsidR="002266C1">
        <w:rPr>
          <w:rFonts w:hint="eastAsia"/>
          <w:color w:val="0000FF"/>
        </w:rPr>
        <w:t xml:space="preserve"> </w:t>
      </w:r>
      <w:r w:rsidR="002266C1">
        <w:rPr>
          <w:rFonts w:hint="eastAsia"/>
        </w:rPr>
        <w:t xml:space="preserve">Type the acknowledgement here. </w:t>
      </w:r>
      <w:r w:rsidRPr="00947AF3">
        <w:rPr>
          <w:rFonts w:hint="eastAsia"/>
          <w:color w:val="0000FF"/>
        </w:rPr>
        <w:t>[Times New Roman, 9pt</w:t>
      </w:r>
      <w:r w:rsidRPr="00947AF3">
        <w:rPr>
          <w:color w:val="0000FF"/>
        </w:rPr>
        <w:t>]</w:t>
      </w:r>
    </w:p>
    <w:p w:rsidR="00BC5C6C" w:rsidRDefault="00BC5C6C" w:rsidP="008D5113">
      <w:pPr>
        <w:pStyle w:val="SectionTitle"/>
        <w:spacing w:after="0"/>
      </w:pPr>
    </w:p>
    <w:p w:rsidR="008D5113" w:rsidRPr="00666AD0" w:rsidRDefault="00C7064D" w:rsidP="008D5113">
      <w:pPr>
        <w:pStyle w:val="SectionTitle"/>
        <w:spacing w:after="0"/>
        <w:rPr>
          <w:sz w:val="20"/>
        </w:rPr>
      </w:pPr>
      <w:r w:rsidRPr="00666AD0">
        <w:rPr>
          <w:rFonts w:hint="eastAsia"/>
          <w:sz w:val="20"/>
        </w:rPr>
        <w:t>REFERENCES</w:t>
      </w:r>
    </w:p>
    <w:p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lastRenderedPageBreak/>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rsidR="00E77BE2" w:rsidRDefault="00E77BE2" w:rsidP="00E77BE2">
      <w:pPr>
        <w:pStyle w:val="Reference"/>
        <w:ind w:left="0" w:firstLine="0"/>
        <w:rPr>
          <w:u w:val="single"/>
        </w:rPr>
      </w:pPr>
    </w:p>
    <w:p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w:t>
      </w:r>
      <w:proofErr w:type="gramStart"/>
      <w:r w:rsidRPr="00445AC3">
        <w:rPr>
          <w:rFonts w:ascii="Times New Roman" w:eastAsia="맑은 고딕" w:hAnsi="Times New Roman"/>
          <w:color w:val="0000FF"/>
        </w:rPr>
        <w:t>Author’s</w:t>
      </w:r>
      <w:proofErr w:type="gramEnd"/>
      <w:r w:rsidRPr="00445AC3">
        <w:rPr>
          <w:rFonts w:ascii="Times New Roman" w:eastAsia="맑은 고딕" w:hAnsi="Times New Roman"/>
          <w:color w:val="0000FF"/>
        </w:rPr>
        <w:t xml:space="preserve"> name and Paper title </w:t>
      </w:r>
    </w:p>
    <w:p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rsidR="00BC5C6C" w:rsidRDefault="00BC5C6C"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666AD0" w:rsidRDefault="00666AD0" w:rsidP="00BC5C6C">
      <w:pPr>
        <w:pStyle w:val="Reference"/>
        <w:spacing w:before="240"/>
        <w:ind w:left="0" w:firstLine="0"/>
        <w:rPr>
          <w:rFonts w:eastAsia="맑은 고딕"/>
          <w:i/>
          <w:color w:val="0000FF"/>
        </w:rPr>
      </w:pPr>
    </w:p>
    <w:p w:rsidR="00C7064D" w:rsidRDefault="00C7064D" w:rsidP="00BC5C6C">
      <w:pPr>
        <w:pStyle w:val="Reference"/>
        <w:spacing w:before="240"/>
        <w:ind w:left="0" w:firstLine="0"/>
        <w:rPr>
          <w:b/>
        </w:rPr>
      </w:pPr>
      <w:r w:rsidRPr="003D1AD2">
        <w:rPr>
          <w:rFonts w:hint="eastAsia"/>
          <w:b/>
        </w:rPr>
        <w:lastRenderedPageBreak/>
        <w:t>1. Journals</w:t>
      </w:r>
    </w:p>
    <w:p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w:t>
      </w:r>
      <w:proofErr w:type="gramStart"/>
      <w:r w:rsidR="00C7064D">
        <w:rPr>
          <w:rFonts w:hint="eastAsia"/>
        </w:rPr>
        <w:t>(Year).</w:t>
      </w:r>
      <w:proofErr w:type="gramEnd"/>
      <w:r w:rsidR="00C7064D">
        <w:rPr>
          <w:rFonts w:hint="eastAsia"/>
        </w:rPr>
        <w:t xml:space="preserve">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rsidR="00410848" w:rsidRDefault="00410848" w:rsidP="00C7064D">
      <w:pPr>
        <w:pStyle w:val="Reference"/>
      </w:pPr>
    </w:p>
    <w:p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rsidR="00C7064D" w:rsidRDefault="00C7064D" w:rsidP="00C7064D">
      <w:pPr>
        <w:pStyle w:val="Reference"/>
        <w:ind w:leftChars="50" w:left="200" w:hangingChars="50" w:hanging="100"/>
      </w:pPr>
      <w:r w:rsidRPr="00D12E49">
        <w:t xml:space="preserve">Huh, H. (2000). Identification of </w:t>
      </w:r>
      <w:proofErr w:type="spellStart"/>
      <w:r w:rsidRPr="00D12E49">
        <w:t>autobody</w:t>
      </w:r>
      <w:proofErr w:type="spellEnd"/>
      <w:r w:rsidRPr="00D12E49">
        <w:t xml:space="preserve"> crashworthiness for space- framed vehicle models by finite element limit analysis. </w:t>
      </w:r>
      <w:proofErr w:type="gramStart"/>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roofErr w:type="gramEnd"/>
    </w:p>
    <w:p w:rsidR="00C7064D" w:rsidRDefault="00C7064D" w:rsidP="00C7064D">
      <w:pPr>
        <w:pStyle w:val="Reference"/>
      </w:pPr>
    </w:p>
    <w:p w:rsidR="00C7064D" w:rsidRPr="003D1AD2" w:rsidRDefault="00C7064D" w:rsidP="00C7064D">
      <w:pPr>
        <w:pStyle w:val="Reference"/>
        <w:rPr>
          <w:b/>
        </w:rPr>
      </w:pPr>
      <w:r>
        <w:rPr>
          <w:rFonts w:hint="eastAsia"/>
          <w:b/>
        </w:rPr>
        <w:t>2.</w:t>
      </w:r>
      <w:r w:rsidRPr="003D1AD2">
        <w:rPr>
          <w:rFonts w:hint="eastAsia"/>
          <w:b/>
        </w:rPr>
        <w:t xml:space="preserve"> Books</w:t>
      </w:r>
    </w:p>
    <w:p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proofErr w:type="gramStart"/>
      <w:r w:rsidR="00C7064D" w:rsidRPr="003D1AD2">
        <w:rPr>
          <w:rFonts w:hint="eastAsia"/>
        </w:rPr>
        <w:t>(Year)</w:t>
      </w:r>
      <w:r w:rsidR="00C7064D">
        <w:rPr>
          <w:rFonts w:hint="eastAsia"/>
        </w:rPr>
        <w:t>.</w:t>
      </w:r>
      <w:proofErr w:type="gramEnd"/>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proofErr w:type="gramStart"/>
      <w:r w:rsidR="00624696">
        <w:rPr>
          <w:rFonts w:hint="eastAsia"/>
        </w:rPr>
        <w:t>Edition number.</w:t>
      </w:r>
      <w:proofErr w:type="gramEnd"/>
      <w:r w:rsidR="00624696">
        <w:rPr>
          <w:rFonts w:hint="eastAsia"/>
        </w:rPr>
        <w:t xml:space="preserve"> </w:t>
      </w:r>
      <w:proofErr w:type="gramStart"/>
      <w:r w:rsidR="00C7064D">
        <w:rPr>
          <w:rFonts w:hint="eastAsia"/>
        </w:rPr>
        <w:t>Publisher.</w:t>
      </w:r>
      <w:proofErr w:type="gramEnd"/>
      <w:r w:rsidR="00C7064D">
        <w:rPr>
          <w:rFonts w:hint="eastAsia"/>
        </w:rPr>
        <w:t xml:space="preserve">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rsidR="00C7064D" w:rsidRDefault="00C7064D" w:rsidP="00C7064D">
      <w:pPr>
        <w:pStyle w:val="Reference"/>
      </w:pPr>
      <w:proofErr w:type="spellStart"/>
      <w:proofErr w:type="gramStart"/>
      <w:r w:rsidRPr="003D1AD2">
        <w:t>Incropera</w:t>
      </w:r>
      <w:proofErr w:type="spellEnd"/>
      <w:r w:rsidRPr="003D1AD2">
        <w:t>, F. P. and DeWitt, D. P. (1990</w:t>
      </w:r>
      <w:r w:rsidRPr="00624696">
        <w:rPr>
          <w:i/>
        </w:rPr>
        <w:t>).</w:t>
      </w:r>
      <w:proofErr w:type="gramEnd"/>
      <w:r w:rsidRPr="00624696">
        <w:rPr>
          <w:i/>
        </w:rPr>
        <w:t xml:space="preserve"> </w:t>
      </w:r>
      <w:proofErr w:type="gramStart"/>
      <w:r w:rsidRPr="00624696">
        <w:rPr>
          <w:i/>
        </w:rPr>
        <w:t>Fundamentals of Heat and Mass Transfer</w:t>
      </w:r>
      <w:r w:rsidRPr="003D1AD2">
        <w:t>.</w:t>
      </w:r>
      <w:proofErr w:type="gramEnd"/>
      <w:r w:rsidRPr="003D1AD2">
        <w:t xml:space="preserve"> </w:t>
      </w:r>
      <w:proofErr w:type="gramStart"/>
      <w:r w:rsidRPr="003D1AD2">
        <w:t xml:space="preserve">3rd </w:t>
      </w:r>
      <w:proofErr w:type="spellStart"/>
      <w:r w:rsidRPr="003D1AD2">
        <w:t>edn</w:t>
      </w:r>
      <w:proofErr w:type="spellEnd"/>
      <w:r w:rsidRPr="003D1AD2">
        <w:t>.</w:t>
      </w:r>
      <w:proofErr w:type="gramEnd"/>
      <w:r w:rsidRPr="003D1AD2">
        <w:t xml:space="preserve"> </w:t>
      </w:r>
      <w:proofErr w:type="gramStart"/>
      <w:r w:rsidRPr="003D1AD2">
        <w:t>John Wiley &amp; Sons.</w:t>
      </w:r>
      <w:proofErr w:type="gramEnd"/>
      <w:r w:rsidRPr="003D1AD2">
        <w:t xml:space="preserve"> New York.</w:t>
      </w:r>
    </w:p>
    <w:p w:rsidR="007A70E9" w:rsidRDefault="007A70E9" w:rsidP="00C7064D">
      <w:pPr>
        <w:pStyle w:val="Reference"/>
      </w:pPr>
    </w:p>
    <w:p w:rsidR="00C7064D" w:rsidRPr="00B00ED8" w:rsidRDefault="00C7064D" w:rsidP="00C7064D">
      <w:pPr>
        <w:pStyle w:val="Reference"/>
        <w:rPr>
          <w:b/>
        </w:rPr>
      </w:pPr>
      <w:r w:rsidRPr="00B00ED8">
        <w:rPr>
          <w:rFonts w:hint="eastAsia"/>
          <w:b/>
        </w:rPr>
        <w:t>3. Website</w:t>
      </w:r>
    </w:p>
    <w:p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xml:space="preserve">). </w:t>
      </w:r>
      <w:proofErr w:type="gramStart"/>
      <w:r w:rsidR="00C7064D">
        <w:rPr>
          <w:rFonts w:hint="eastAsia"/>
        </w:rPr>
        <w:t>Detailed Address.</w:t>
      </w:r>
      <w:proofErr w:type="gramEnd"/>
    </w:p>
    <w:p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rsidR="00C7064D" w:rsidRPr="00786DC1" w:rsidRDefault="00C7064D" w:rsidP="00C7064D">
      <w:pPr>
        <w:pStyle w:val="Reference"/>
      </w:pPr>
      <w:proofErr w:type="spellStart"/>
      <w:r w:rsidRPr="00786DC1">
        <w:t>PermaPure</w:t>
      </w:r>
      <w:proofErr w:type="spellEnd"/>
      <w:r w:rsidRPr="00786DC1">
        <w:t xml:space="preserve"> LLC (2006). http://www.permapure.com/</w:t>
      </w:r>
    </w:p>
    <w:p w:rsidR="00C7064D" w:rsidRPr="00786DC1" w:rsidRDefault="00C7064D" w:rsidP="00C7064D">
      <w:pPr>
        <w:pStyle w:val="Reference"/>
        <w:ind w:leftChars="50" w:left="100" w:firstLineChars="50" w:firstLine="100"/>
      </w:pPr>
      <w:r w:rsidRPr="00786DC1">
        <w:t>Presentations/Fuel%20Cell%20Humidification%20</w:t>
      </w:r>
    </w:p>
    <w:p w:rsidR="00C7064D" w:rsidRDefault="00624696" w:rsidP="007A70E9">
      <w:pPr>
        <w:pStyle w:val="Reference"/>
        <w:ind w:leftChars="50" w:left="100" w:firstLineChars="50" w:firstLine="100"/>
      </w:pPr>
      <w:r>
        <w:t>presentation.ppt</w:t>
      </w:r>
    </w:p>
    <w:p w:rsidR="00624696" w:rsidRDefault="00624696" w:rsidP="007A70E9">
      <w:pPr>
        <w:pStyle w:val="Reference"/>
        <w:ind w:leftChars="50" w:left="100" w:firstLineChars="50" w:firstLine="100"/>
      </w:pPr>
    </w:p>
    <w:p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w:t>
      </w:r>
      <w:proofErr w:type="gramStart"/>
      <w:r w:rsidR="00252D3F">
        <w:rPr>
          <w:rFonts w:hint="eastAsia"/>
        </w:rPr>
        <w:t>Titl</w:t>
      </w:r>
      <w:r w:rsidR="00555BAE">
        <w:rPr>
          <w:rFonts w:hint="eastAsia"/>
        </w:rPr>
        <w:t>e</w:t>
      </w:r>
      <w:r w:rsidR="00550FDF">
        <w:rPr>
          <w:rFonts w:hint="eastAsia"/>
        </w:rPr>
        <w:t>.</w:t>
      </w:r>
      <w:proofErr w:type="gramEnd"/>
      <w:r w:rsidR="00550FDF">
        <w:rPr>
          <w:rFonts w:hint="eastAsia"/>
        </w:rPr>
        <w:t xml:space="preserve"> </w:t>
      </w:r>
      <w:proofErr w:type="gramStart"/>
      <w:r w:rsidR="00550FDF">
        <w:rPr>
          <w:rFonts w:hint="eastAsia"/>
        </w:rPr>
        <w:t>Organization</w:t>
      </w:r>
      <w:r w:rsidR="00502E50">
        <w:rPr>
          <w:rFonts w:hint="eastAsia"/>
        </w:rPr>
        <w:t>.</w:t>
      </w:r>
      <w:proofErr w:type="gramEnd"/>
      <w:r w:rsidR="00502E50">
        <w:rPr>
          <w:rFonts w:hint="eastAsia"/>
        </w:rPr>
        <w:t xml:space="preserve"> </w:t>
      </w:r>
      <w:proofErr w:type="gramStart"/>
      <w:r w:rsidR="00502E50">
        <w:rPr>
          <w:rFonts w:hint="eastAsia"/>
        </w:rPr>
        <w:t>S</w:t>
      </w:r>
      <w:r w:rsidR="00502E50" w:rsidRPr="00502E50">
        <w:t>erial number</w:t>
      </w:r>
      <w:r w:rsidR="00502E50">
        <w:rPr>
          <w:rFonts w:hint="eastAsia"/>
        </w:rPr>
        <w:t>.</w:t>
      </w:r>
      <w:proofErr w:type="gramEnd"/>
    </w:p>
    <w:p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w:t>
      </w:r>
      <w:proofErr w:type="gramStart"/>
      <w:r>
        <w:rPr>
          <w:rFonts w:ascii="TimesNewRoman" w:hAnsi="TimesNewRoman" w:cs="TimesNewRoman"/>
        </w:rPr>
        <w:t>HSRI Technical Report</w:t>
      </w:r>
      <w:r>
        <w:rPr>
          <w:rFonts w:ascii="TimesNewRoman" w:hAnsi="TimesNewRoman" w:cs="TimesNewRoman" w:hint="eastAsia"/>
        </w:rPr>
        <w:t>.</w:t>
      </w:r>
      <w:proofErr w:type="gramEnd"/>
      <w:r>
        <w:rPr>
          <w:rFonts w:ascii="TimesNewRoman" w:hAnsi="TimesNewRoman" w:cs="TimesNewRoman" w:hint="eastAsia"/>
        </w:rPr>
        <w:t xml:space="preserve"> </w:t>
      </w:r>
      <w:proofErr w:type="gramStart"/>
      <w:r>
        <w:rPr>
          <w:rFonts w:ascii="TimesNewRoman" w:hAnsi="TimesNewRoman" w:cs="TimesNewRoman"/>
        </w:rPr>
        <w:t>UM-HSRI-80-44.</w:t>
      </w:r>
      <w:proofErr w:type="gramEnd"/>
    </w:p>
    <w:p w:rsidR="007D68DC" w:rsidRDefault="007D68DC" w:rsidP="00502E50">
      <w:pPr>
        <w:pStyle w:val="Reference"/>
        <w:ind w:leftChars="149" w:left="298" w:firstLine="0"/>
        <w:jc w:val="left"/>
        <w:rPr>
          <w:rFonts w:ascii="TimesNewRoman" w:hAnsi="TimesNewRoman" w:cs="TimesNewRoman"/>
        </w:rPr>
      </w:pPr>
    </w:p>
    <w:p w:rsidR="007D68DC" w:rsidRDefault="007D68DC" w:rsidP="00502E50">
      <w:pPr>
        <w:pStyle w:val="Reference"/>
        <w:ind w:leftChars="149" w:left="298" w:firstLine="0"/>
        <w:jc w:val="left"/>
        <w:rPr>
          <w:rFonts w:ascii="TimesNewRoman" w:hAnsi="TimesNewRoman" w:cs="TimesNewRoman"/>
        </w:rPr>
      </w:pPr>
      <w:proofErr w:type="gramStart"/>
      <w:r>
        <w:rPr>
          <w:rFonts w:ascii="TimesNewRoman" w:hAnsi="TimesNewRoman" w:cs="TimesNewRoman" w:hint="eastAsia"/>
        </w:rPr>
        <w:t>AVL (2006).</w:t>
      </w:r>
      <w:proofErr w:type="gramEnd"/>
      <w:r>
        <w:rPr>
          <w:rFonts w:ascii="TimesNewRoman" w:hAnsi="TimesNewRoman" w:cs="TimesNewRoman" w:hint="eastAsia"/>
        </w:rPr>
        <w:t xml:space="preserve">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rsidR="00DA551E" w:rsidRDefault="00DA551E" w:rsidP="00502E50">
      <w:pPr>
        <w:pStyle w:val="Reference"/>
        <w:ind w:leftChars="149" w:left="298" w:firstLine="0"/>
        <w:jc w:val="left"/>
        <w:sectPr w:rsidR="00DA551E" w:rsidSect="00CD2EE4">
          <w:headerReference w:type="default" r:id="rId20"/>
          <w:footerReference w:type="default" r:id="rId21"/>
          <w:type w:val="continuous"/>
          <w:pgSz w:w="11907" w:h="16840" w:code="9"/>
          <w:pgMar w:top="964" w:right="1134" w:bottom="1701" w:left="1134" w:header="1814" w:footer="0" w:gutter="0"/>
          <w:cols w:num="2" w:space="284"/>
          <w:docGrid w:linePitch="271"/>
        </w:sectPr>
      </w:pPr>
    </w:p>
    <w:p w:rsidR="00DA551E" w:rsidRPr="00DD6CA6" w:rsidRDefault="00DA551E" w:rsidP="0031375B">
      <w:pPr>
        <w:pStyle w:val="Body"/>
        <w:ind w:firstLine="0"/>
      </w:pPr>
      <w:bookmarkStart w:id="0" w:name="_GoBack"/>
      <w:bookmarkEnd w:id="0"/>
    </w:p>
    <w:sectPr w:rsidR="00DA551E" w:rsidRPr="00DD6CA6" w:rsidSect="00DB42C0">
      <w:headerReference w:type="even" r:id="rId22"/>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6CB" w:rsidRDefault="00EF76CB">
      <w:r>
        <w:separator/>
      </w:r>
    </w:p>
  </w:endnote>
  <w:endnote w:type="continuationSeparator" w:id="0">
    <w:p w:rsidR="00EF76CB" w:rsidRDefault="00EF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6CB" w:rsidRDefault="00EF76CB">
      <w:r>
        <w:separator/>
      </w:r>
    </w:p>
  </w:footnote>
  <w:footnote w:type="continuationSeparator" w:id="0">
    <w:p w:rsidR="00EF76CB" w:rsidRDefault="00EF7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pPr>
      <w:pStyle w:val="HeadMain"/>
      <w:spacing w:after="0"/>
      <w:jc w:val="right"/>
    </w:pPr>
    <w:r>
      <w:rPr>
        <w:rFonts w:hint="eastAsia"/>
        <w:i/>
      </w:rPr>
      <w:t>International Journal of Automotive Technology</w:t>
    </w:r>
    <w:r>
      <w:rPr>
        <w:rFonts w:hint="eastAsia"/>
      </w:rPr>
      <w:t>, Vol</w:t>
    </w:r>
    <w:proofErr w:type="gramStart"/>
    <w:r>
      <w:rPr>
        <w:rFonts w:hint="eastAsia"/>
      </w:rPr>
      <w:t>. ?</w:t>
    </w:r>
    <w:proofErr w:type="gramEnd"/>
    <w:r>
      <w:rPr>
        <w:rFonts w:hint="eastAsia"/>
      </w:rPr>
      <w:t>, No. ?, pp. ?</w:t>
    </w:r>
    <w:r>
      <w:rPr>
        <w:rFonts w:hint="eastAsia"/>
      </w:rPr>
      <w:sym w:font="Symbol" w:char="F02D"/>
    </w:r>
    <w:r>
      <w:rPr>
        <w:rFonts w:hint="eastAsia"/>
      </w:rPr>
      <w:t>?(</w:t>
    </w:r>
    <w:proofErr w:type="gramStart"/>
    <w:r>
      <w:rPr>
        <w:rFonts w:hint="eastAsia"/>
      </w:rPr>
      <w:t>year</w:t>
    </w:r>
    <w:proofErr w:type="gramEnd"/>
    <w:r>
      <w:rPr>
        <w:rFonts w:hint="eastAsia"/>
      </w:rPr>
      <w:t xml:space="preserve">)                                           Copyright </w:t>
    </w:r>
    <w:r>
      <w:rPr>
        <w:rFonts w:hint="eastAsia"/>
      </w:rPr>
      <w:sym w:font="Symbol" w:char="F0D3"/>
    </w:r>
    <w:r>
      <w:rPr>
        <w:rFonts w:hint="eastAsia"/>
      </w:rPr>
      <w:t xml:space="preserve"> 2000 KSAE</w:t>
    </w:r>
  </w:p>
  <w:p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pPr>
      <w:pStyle w:val="HeadMain"/>
    </w:pPr>
    <w:r>
      <w:rPr>
        <w:rFonts w:hint="eastAsia"/>
      </w:rPr>
      <w:t>Author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F56" w:rsidRDefault="00652F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nsid w:val="4D701448"/>
    <w:multiLevelType w:val="singleLevel"/>
    <w:tmpl w:val="0409000F"/>
    <w:lvl w:ilvl="0">
      <w:start w:val="1"/>
      <w:numFmt w:val="decimal"/>
      <w:lvlText w:val="%1."/>
      <w:legacy w:legacy="1" w:legacySpace="0" w:legacyIndent="360"/>
      <w:lvlJc w:val="left"/>
      <w:pPr>
        <w:ind w:left="360" w:hanging="360"/>
      </w:pPr>
    </w:lvl>
  </w:abstractNum>
  <w:abstractNum w:abstractNumId="4">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2"/>
  </w:num>
  <w:num w:numId="4">
    <w:abstractNumId w:val="1"/>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2F56"/>
    <w:rsid w:val="000456FE"/>
    <w:rsid w:val="000742AB"/>
    <w:rsid w:val="000A57E3"/>
    <w:rsid w:val="000B7BAF"/>
    <w:rsid w:val="000C7058"/>
    <w:rsid w:val="001329B2"/>
    <w:rsid w:val="001366B2"/>
    <w:rsid w:val="001471AE"/>
    <w:rsid w:val="00196C2A"/>
    <w:rsid w:val="001C5D45"/>
    <w:rsid w:val="001D6E99"/>
    <w:rsid w:val="001D765F"/>
    <w:rsid w:val="00201863"/>
    <w:rsid w:val="00205A77"/>
    <w:rsid w:val="002108CD"/>
    <w:rsid w:val="00220285"/>
    <w:rsid w:val="002266C1"/>
    <w:rsid w:val="00230736"/>
    <w:rsid w:val="00236912"/>
    <w:rsid w:val="00252D3F"/>
    <w:rsid w:val="002629E3"/>
    <w:rsid w:val="002809E6"/>
    <w:rsid w:val="002B34FA"/>
    <w:rsid w:val="002E6945"/>
    <w:rsid w:val="002F59E7"/>
    <w:rsid w:val="00312A82"/>
    <w:rsid w:val="0031375B"/>
    <w:rsid w:val="00332067"/>
    <w:rsid w:val="003D1AD2"/>
    <w:rsid w:val="003F7F36"/>
    <w:rsid w:val="00410848"/>
    <w:rsid w:val="00445AC3"/>
    <w:rsid w:val="004554D4"/>
    <w:rsid w:val="00460B6D"/>
    <w:rsid w:val="00465FBC"/>
    <w:rsid w:val="004A72E6"/>
    <w:rsid w:val="004B45E2"/>
    <w:rsid w:val="004B46DE"/>
    <w:rsid w:val="004C198D"/>
    <w:rsid w:val="00502E50"/>
    <w:rsid w:val="00550FDF"/>
    <w:rsid w:val="00555BAE"/>
    <w:rsid w:val="00571A4E"/>
    <w:rsid w:val="005B4B82"/>
    <w:rsid w:val="005F6F13"/>
    <w:rsid w:val="00624696"/>
    <w:rsid w:val="0063150C"/>
    <w:rsid w:val="00652F56"/>
    <w:rsid w:val="00652FE4"/>
    <w:rsid w:val="00666AD0"/>
    <w:rsid w:val="0067181D"/>
    <w:rsid w:val="00685B24"/>
    <w:rsid w:val="00692EAF"/>
    <w:rsid w:val="006B2314"/>
    <w:rsid w:val="00714EE8"/>
    <w:rsid w:val="0073133E"/>
    <w:rsid w:val="00786DC1"/>
    <w:rsid w:val="0079756F"/>
    <w:rsid w:val="007A2BB2"/>
    <w:rsid w:val="007A70E9"/>
    <w:rsid w:val="007C142E"/>
    <w:rsid w:val="007D68DC"/>
    <w:rsid w:val="007F3E92"/>
    <w:rsid w:val="007F5E0C"/>
    <w:rsid w:val="0082449D"/>
    <w:rsid w:val="008544A9"/>
    <w:rsid w:val="0089654D"/>
    <w:rsid w:val="008D5113"/>
    <w:rsid w:val="00947AF3"/>
    <w:rsid w:val="009642B3"/>
    <w:rsid w:val="009C64DE"/>
    <w:rsid w:val="009F356F"/>
    <w:rsid w:val="00A07448"/>
    <w:rsid w:val="00A57488"/>
    <w:rsid w:val="00A753A9"/>
    <w:rsid w:val="00A75499"/>
    <w:rsid w:val="00A83830"/>
    <w:rsid w:val="00A913C2"/>
    <w:rsid w:val="00AD445D"/>
    <w:rsid w:val="00AF4733"/>
    <w:rsid w:val="00B00ED8"/>
    <w:rsid w:val="00B10DDE"/>
    <w:rsid w:val="00B12844"/>
    <w:rsid w:val="00B33E60"/>
    <w:rsid w:val="00B61142"/>
    <w:rsid w:val="00B71B14"/>
    <w:rsid w:val="00BB563E"/>
    <w:rsid w:val="00BC5C6C"/>
    <w:rsid w:val="00BC5F50"/>
    <w:rsid w:val="00C00B25"/>
    <w:rsid w:val="00C02878"/>
    <w:rsid w:val="00C7064D"/>
    <w:rsid w:val="00C75FAE"/>
    <w:rsid w:val="00CD0331"/>
    <w:rsid w:val="00CD2EE4"/>
    <w:rsid w:val="00CF23B2"/>
    <w:rsid w:val="00CF2B24"/>
    <w:rsid w:val="00D12E49"/>
    <w:rsid w:val="00D44CE9"/>
    <w:rsid w:val="00DA551E"/>
    <w:rsid w:val="00DB42C0"/>
    <w:rsid w:val="00DC0499"/>
    <w:rsid w:val="00DC0D5E"/>
    <w:rsid w:val="00DD0728"/>
    <w:rsid w:val="00DD6CA6"/>
    <w:rsid w:val="00DF1E78"/>
    <w:rsid w:val="00E10B4D"/>
    <w:rsid w:val="00E32C37"/>
    <w:rsid w:val="00E511DA"/>
    <w:rsid w:val="00E60967"/>
    <w:rsid w:val="00E65824"/>
    <w:rsid w:val="00E67B73"/>
    <w:rsid w:val="00E77BE2"/>
    <w:rsid w:val="00E931E6"/>
    <w:rsid w:val="00EA37A9"/>
    <w:rsid w:val="00EA5752"/>
    <w:rsid w:val="00EB5D74"/>
    <w:rsid w:val="00EC2A56"/>
    <w:rsid w:val="00EE7997"/>
    <w:rsid w:val="00EF2688"/>
    <w:rsid w:val="00EF76CB"/>
    <w:rsid w:val="00F01D2C"/>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3</TotalTime>
  <Pages>4</Pages>
  <Words>2057</Words>
  <Characters>11725</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Windows 사용자</cp:lastModifiedBy>
  <cp:revision>6</cp:revision>
  <cp:lastPrinted>2020-03-02T06:24:00Z</cp:lastPrinted>
  <dcterms:created xsi:type="dcterms:W3CDTF">2020-08-20T01:16:00Z</dcterms:created>
  <dcterms:modified xsi:type="dcterms:W3CDTF">2021-01-28T06:19:00Z</dcterms:modified>
</cp:coreProperties>
</file>